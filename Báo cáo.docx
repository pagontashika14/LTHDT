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05236927"/>
        <w:docPartObj>
          <w:docPartGallery w:val="Cover Pages"/>
          <w:docPartUnique/>
        </w:docPartObj>
      </w:sdtPr>
      <w:sdtEndPr/>
      <w:sdtContent>
        <w:p w:rsidR="00BB2D05" w:rsidRDefault="00BB2D05">
          <w:pPr>
            <w:pStyle w:val="NoSpacing"/>
          </w:pP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B2D05" w:rsidRDefault="00BB2D0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Kiểm tra giữa kỳ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323232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f07f09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B2D05" w:rsidRDefault="00BB2D0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Kiểm tra giữa kỳ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23232 [3215]" strokecolor="#323232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23232 [3215]" strokecolor="#323232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23232 [3215]" strokecolor="#323232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23232 [3215]" strokecolor="#323232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23232 [3215]" strokecolor="#323232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23232 [3215]" strokecolor="#323232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23232 [3215]" strokecolor="#323232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23232 [3215]" strokecolor="#323232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23232 [3215]" strokecolor="#323232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23232 [3215]" strokecolor="#323232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23232 [3215]" strokecolor="#323232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23232 [3215]" strokecolor="#323232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23232 [3215]" strokecolor="#323232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23232 [3215]" strokecolor="#323232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23232 [3215]" strokecolor="#323232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23232 [3215]" strokecolor="#323232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23232 [3215]" strokecolor="#323232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23232 [3215]" strokecolor="#323232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23232 [3215]" strokecolor="#323232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23232 [3215]" strokecolor="#323232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23232 [3215]" strokecolor="#323232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23232 [3215]" strokecolor="#323232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23232 [3215]" strokecolor="#323232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2D05" w:rsidRDefault="00D811C1">
                                <w:pPr>
                                  <w:pStyle w:val="NoSpacing"/>
                                  <w:rPr>
                                    <w:color w:val="F07F09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F07F09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B2D05">
                                      <w:rPr>
                                        <w:color w:val="F07F09" w:themeColor="accent1"/>
                                        <w:sz w:val="26"/>
                                        <w:szCs w:val="26"/>
                                      </w:rPr>
                                      <w:t>Dương Tuấn Đạt</w:t>
                                    </w:r>
                                  </w:sdtContent>
                                </w:sdt>
                              </w:p>
                              <w:p w:rsidR="00BB2D05" w:rsidRDefault="00D811C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B2D0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20130803 – Viện Toán ứng dụng và tin học</w:t>
                                    </w:r>
                                    <w:r w:rsidR="00DE231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– Đại học bách khoa Hà Nội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BB2D05" w:rsidRDefault="00D811C1">
                          <w:pPr>
                            <w:pStyle w:val="NoSpacing"/>
                            <w:rPr>
                              <w:color w:val="F07F09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F07F09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B2D05">
                                <w:rPr>
                                  <w:color w:val="F07F09" w:themeColor="accent1"/>
                                  <w:sz w:val="26"/>
                                  <w:szCs w:val="26"/>
                                </w:rPr>
                                <w:t>Dương Tuấn Đạt</w:t>
                              </w:r>
                            </w:sdtContent>
                          </w:sdt>
                        </w:p>
                        <w:p w:rsidR="00BB2D05" w:rsidRDefault="00D811C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B2D0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20130803 – Viện Toán ứng dụng và tin học</w:t>
                              </w:r>
                              <w:r w:rsidR="00DE231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– Đại học bách khoa Hà Nội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2D05" w:rsidRDefault="00D811C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B2D0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Lập Trình Hướng Đối Tượng</w:t>
                                    </w:r>
                                  </w:sdtContent>
                                </w:sdt>
                              </w:p>
                              <w:p w:rsidR="00BB2D05" w:rsidRDefault="00D811C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B2D0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Tính điểm đầu vào Bách Khoa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BB2D05" w:rsidRDefault="00D811C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B2D0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Lập Trình Hướng Đối Tượng</w:t>
                              </w:r>
                            </w:sdtContent>
                          </w:sdt>
                        </w:p>
                        <w:p w:rsidR="00BB2D05" w:rsidRDefault="00D811C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B2D0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Tính điểm đầu vào Bách Khoa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B2D05" w:rsidRDefault="00A063CB">
          <w:pPr>
            <w:rPr>
              <w:rFonts w:asciiTheme="majorHAnsi" w:eastAsiaTheme="majorEastAsia" w:hAnsiTheme="majorHAnsi" w:cstheme="majorBidi"/>
              <w:color w:val="000000" w:themeColor="text1"/>
              <w:sz w:val="56"/>
              <w:szCs w:val="56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2361565</wp:posOffset>
                </wp:positionH>
                <wp:positionV relativeFrom="paragraph">
                  <wp:posOffset>2476500</wp:posOffset>
                </wp:positionV>
                <wp:extent cx="1990725" cy="2936240"/>
                <wp:effectExtent l="0" t="0" r="9525" b="0"/>
                <wp:wrapThrough wrapText="bothSides">
                  <wp:wrapPolygon edited="0">
                    <wp:start x="0" y="0"/>
                    <wp:lineTo x="0" y="21441"/>
                    <wp:lineTo x="21497" y="21441"/>
                    <wp:lineTo x="21497" y="0"/>
                    <wp:lineTo x="0" y="0"/>
                  </wp:wrapPolygon>
                </wp:wrapThrough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image_gallery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0725" cy="2936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B2D05">
            <w:br w:type="page"/>
          </w:r>
        </w:p>
      </w:sdtContent>
    </w:sdt>
    <w:p w:rsidR="00A063CB" w:rsidRDefault="00A063CB">
      <w:pPr>
        <w:pStyle w:val="Title"/>
      </w:pPr>
      <w:r>
        <w:lastRenderedPageBreak/>
        <w:t>Tính điểm đầu vào Bách Khoa</w:t>
      </w:r>
    </w:p>
    <w:sdt>
      <w:sdtPr>
        <w:id w:val="168223438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sdtEndPr>
      <w:sdtContent>
        <w:p w:rsidR="00A063CB" w:rsidRDefault="00A063CB">
          <w:pPr>
            <w:pStyle w:val="TOCHeading"/>
          </w:pPr>
          <w:r>
            <w:t>Table of Contents</w:t>
          </w:r>
        </w:p>
        <w:p w:rsidR="00D811C1" w:rsidRDefault="00A063CB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867714" w:history="1">
            <w:r w:rsidR="00D811C1" w:rsidRPr="00834339">
              <w:rPr>
                <w:rStyle w:val="Hyperlink"/>
                <w:noProof/>
              </w:rPr>
              <w:t>2</w:t>
            </w:r>
            <w:r w:rsidR="00D811C1">
              <w:rPr>
                <w:noProof/>
                <w:lang w:eastAsia="en-US"/>
              </w:rPr>
              <w:tab/>
            </w:r>
            <w:r w:rsidR="00D811C1" w:rsidRPr="00834339">
              <w:rPr>
                <w:rStyle w:val="Hyperlink"/>
                <w:noProof/>
              </w:rPr>
              <w:t>Giới thiệu</w:t>
            </w:r>
            <w:r w:rsidR="00D811C1">
              <w:rPr>
                <w:noProof/>
                <w:webHidden/>
              </w:rPr>
              <w:tab/>
            </w:r>
            <w:r w:rsidR="00D811C1">
              <w:rPr>
                <w:noProof/>
                <w:webHidden/>
              </w:rPr>
              <w:fldChar w:fldCharType="begin"/>
            </w:r>
            <w:r w:rsidR="00D811C1">
              <w:rPr>
                <w:noProof/>
                <w:webHidden/>
              </w:rPr>
              <w:instrText xml:space="preserve"> PAGEREF _Toc435867714 \h </w:instrText>
            </w:r>
            <w:r w:rsidR="00D811C1">
              <w:rPr>
                <w:noProof/>
                <w:webHidden/>
              </w:rPr>
            </w:r>
            <w:r w:rsidR="00D811C1">
              <w:rPr>
                <w:noProof/>
                <w:webHidden/>
              </w:rPr>
              <w:fldChar w:fldCharType="separate"/>
            </w:r>
            <w:r w:rsidR="00D811C1">
              <w:rPr>
                <w:noProof/>
                <w:webHidden/>
              </w:rPr>
              <w:t>2</w:t>
            </w:r>
            <w:r w:rsidR="00D811C1">
              <w:rPr>
                <w:noProof/>
                <w:webHidden/>
              </w:rPr>
              <w:fldChar w:fldCharType="end"/>
            </w:r>
          </w:hyperlink>
        </w:p>
        <w:p w:rsidR="00D811C1" w:rsidRDefault="00D811C1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35867715" w:history="1">
            <w:r w:rsidRPr="00834339">
              <w:rPr>
                <w:rStyle w:val="Hyperlink"/>
                <w:noProof/>
              </w:rPr>
              <w:t>3</w:t>
            </w:r>
            <w:r>
              <w:rPr>
                <w:noProof/>
                <w:lang w:eastAsia="en-US"/>
              </w:rPr>
              <w:tab/>
            </w:r>
            <w:r w:rsidRPr="00834339">
              <w:rPr>
                <w:rStyle w:val="Hyperlink"/>
                <w:noProof/>
              </w:rPr>
              <w:t>Đối tượng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_Toc435867715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1C1" w:rsidRDefault="00D811C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5867716" w:history="1">
            <w:r w:rsidRPr="00834339">
              <w:rPr>
                <w:rStyle w:val="Hyperlink"/>
                <w:noProof/>
              </w:rPr>
              <w:t>3.1</w:t>
            </w:r>
            <w:r>
              <w:rPr>
                <w:noProof/>
                <w:lang w:eastAsia="en-US"/>
              </w:rPr>
              <w:tab/>
            </w:r>
            <w:r w:rsidRPr="00834339">
              <w:rPr>
                <w:rStyle w:val="Hyperlink"/>
                <w:noProof/>
              </w:rPr>
              <w:t>FileStudent (Dữ liệu nguồn)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_Toc435867716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1C1" w:rsidRDefault="00D811C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5867717" w:history="1">
            <w:r w:rsidRPr="00834339">
              <w:rPr>
                <w:rStyle w:val="Hyperlink"/>
                <w:noProof/>
              </w:rPr>
              <w:t>3.1.1</w:t>
            </w:r>
            <w:r>
              <w:rPr>
                <w:noProof/>
                <w:lang w:eastAsia="en-US"/>
              </w:rPr>
              <w:tab/>
            </w:r>
            <w:r w:rsidRPr="00834339">
              <w:rPr>
                <w:rStyle w:val="Hyperlink"/>
                <w:noProof/>
              </w:rPr>
              <w:t>Miêu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_Toc435867717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1C1" w:rsidRDefault="00D811C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5867718" w:history="1">
            <w:r w:rsidRPr="00834339">
              <w:rPr>
                <w:rStyle w:val="Hyperlink"/>
                <w:noProof/>
              </w:rPr>
              <w:t>3.1.2</w:t>
            </w:r>
            <w:r>
              <w:rPr>
                <w:noProof/>
                <w:lang w:eastAsia="en-US"/>
              </w:rPr>
              <w:tab/>
            </w:r>
            <w:r w:rsidRPr="00834339">
              <w:rPr>
                <w:rStyle w:val="Hyperlink"/>
                <w:noProof/>
              </w:rPr>
              <w:t>Public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_Toc435867718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1C1" w:rsidRDefault="00D811C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5867719" w:history="1">
            <w:r w:rsidRPr="00834339">
              <w:rPr>
                <w:rStyle w:val="Hyperlink"/>
                <w:noProof/>
              </w:rPr>
              <w:t>3.1.3</w:t>
            </w:r>
            <w:r>
              <w:rPr>
                <w:noProof/>
                <w:lang w:eastAsia="en-US"/>
              </w:rPr>
              <w:tab/>
            </w:r>
            <w:r w:rsidRPr="00834339">
              <w:rPr>
                <w:rStyle w:val="Hyperlink"/>
                <w:noProof/>
              </w:rPr>
              <w:t>Private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_Toc435867719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1C1" w:rsidRDefault="00D811C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5867720" w:history="1">
            <w:r w:rsidRPr="00834339">
              <w:rPr>
                <w:rStyle w:val="Hyperlink"/>
                <w:noProof/>
              </w:rPr>
              <w:t>3.2</w:t>
            </w:r>
            <w:r>
              <w:rPr>
                <w:noProof/>
                <w:lang w:eastAsia="en-US"/>
              </w:rPr>
              <w:tab/>
            </w:r>
            <w:r w:rsidRPr="00834339">
              <w:rPr>
                <w:rStyle w:val="Hyperlink"/>
                <w:noProof/>
              </w:rPr>
              <w:t>Student (Thí sinh)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_Toc435867720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1C1" w:rsidRDefault="00D811C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5867721" w:history="1">
            <w:r w:rsidRPr="00834339">
              <w:rPr>
                <w:rStyle w:val="Hyperlink"/>
                <w:noProof/>
              </w:rPr>
              <w:t>3.2.1</w:t>
            </w:r>
            <w:r>
              <w:rPr>
                <w:noProof/>
                <w:lang w:eastAsia="en-US"/>
              </w:rPr>
              <w:tab/>
            </w:r>
            <w:r w:rsidRPr="00834339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_Toc435867721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1C1" w:rsidRDefault="00D811C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5867722" w:history="1">
            <w:r w:rsidRPr="00834339">
              <w:rPr>
                <w:rStyle w:val="Hyperlink"/>
                <w:noProof/>
              </w:rPr>
              <w:t>3.2.2</w:t>
            </w:r>
            <w:r>
              <w:rPr>
                <w:noProof/>
                <w:lang w:eastAsia="en-US"/>
              </w:rPr>
              <w:tab/>
            </w:r>
            <w:r w:rsidRPr="00834339">
              <w:rPr>
                <w:rStyle w:val="Hyperlink"/>
                <w:noProof/>
              </w:rPr>
              <w:t>Public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_Toc435867722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1C1" w:rsidRDefault="00D811C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5867723" w:history="1">
            <w:r w:rsidRPr="00834339">
              <w:rPr>
                <w:rStyle w:val="Hyperlink"/>
                <w:noProof/>
              </w:rPr>
              <w:t>3.2.3</w:t>
            </w:r>
            <w:r>
              <w:rPr>
                <w:noProof/>
                <w:lang w:eastAsia="en-US"/>
              </w:rPr>
              <w:tab/>
            </w:r>
            <w:r w:rsidRPr="00834339">
              <w:rPr>
                <w:rStyle w:val="Hyperlink"/>
                <w:noProof/>
              </w:rPr>
              <w:t>Private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_Toc435867723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1C1" w:rsidRDefault="00D811C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5867724" w:history="1">
            <w:r w:rsidRPr="00834339">
              <w:rPr>
                <w:rStyle w:val="Hyperlink"/>
                <w:noProof/>
              </w:rPr>
              <w:t>3.3</w:t>
            </w:r>
            <w:r>
              <w:rPr>
                <w:noProof/>
                <w:lang w:eastAsia="en-US"/>
              </w:rPr>
              <w:tab/>
            </w:r>
            <w:r w:rsidRPr="00834339">
              <w:rPr>
                <w:rStyle w:val="Hyperlink"/>
                <w:noProof/>
              </w:rPr>
              <w:t>MyLocalData (database)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_Toc435867724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1C1" w:rsidRDefault="00D811C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5867725" w:history="1">
            <w:r w:rsidRPr="00834339">
              <w:rPr>
                <w:rStyle w:val="Hyperlink"/>
                <w:noProof/>
              </w:rPr>
              <w:t>3.3.1</w:t>
            </w:r>
            <w:r>
              <w:rPr>
                <w:noProof/>
                <w:lang w:eastAsia="en-US"/>
              </w:rPr>
              <w:tab/>
            </w:r>
            <w:r w:rsidRPr="00834339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_Toc435867725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1C1" w:rsidRDefault="00D811C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5867726" w:history="1">
            <w:r w:rsidRPr="00834339">
              <w:rPr>
                <w:rStyle w:val="Hyperlink"/>
                <w:noProof/>
              </w:rPr>
              <w:t>3.3.2</w:t>
            </w:r>
            <w:r>
              <w:rPr>
                <w:noProof/>
                <w:lang w:eastAsia="en-US"/>
              </w:rPr>
              <w:tab/>
            </w:r>
            <w:r w:rsidRPr="00834339">
              <w:rPr>
                <w:rStyle w:val="Hyperlink"/>
                <w:noProof/>
              </w:rPr>
              <w:t>Public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_Toc435867726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1C1" w:rsidRDefault="00D811C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5867727" w:history="1">
            <w:r w:rsidRPr="00834339">
              <w:rPr>
                <w:rStyle w:val="Hyperlink"/>
                <w:noProof/>
              </w:rPr>
              <w:t>3.3.3</w:t>
            </w:r>
            <w:r>
              <w:rPr>
                <w:noProof/>
                <w:lang w:eastAsia="en-US"/>
              </w:rPr>
              <w:tab/>
            </w:r>
            <w:r w:rsidRPr="00834339">
              <w:rPr>
                <w:rStyle w:val="Hyperlink"/>
                <w:noProof/>
              </w:rPr>
              <w:t>Private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_Toc435867727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1C1" w:rsidRDefault="00D811C1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35867728" w:history="1">
            <w:r w:rsidRPr="00834339">
              <w:rPr>
                <w:rStyle w:val="Hyperlink"/>
                <w:noProof/>
              </w:rPr>
              <w:t>4</w:t>
            </w:r>
            <w:r>
              <w:rPr>
                <w:noProof/>
                <w:lang w:eastAsia="en-US"/>
              </w:rPr>
              <w:tab/>
            </w:r>
            <w:r w:rsidRPr="00834339">
              <w:rPr>
                <w:rStyle w:val="Hyperlink"/>
                <w:noProof/>
              </w:rPr>
              <w:t>Thuật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_Toc435867728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1C1" w:rsidRDefault="00D811C1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35867729" w:history="1">
            <w:r w:rsidRPr="00834339">
              <w:rPr>
                <w:rStyle w:val="Hyperlink"/>
                <w:noProof/>
              </w:rPr>
              <w:t>5</w:t>
            </w:r>
            <w:r>
              <w:rPr>
                <w:noProof/>
                <w:lang w:eastAsia="en-US"/>
              </w:rPr>
              <w:tab/>
            </w:r>
            <w:r w:rsidRPr="00834339">
              <w:rPr>
                <w:rStyle w:val="Hyperlink"/>
                <w:noProof/>
              </w:rPr>
              <w:t>Thư viện mã nguồn mở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_Toc435867729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1C1" w:rsidRDefault="00D811C1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en-US"/>
            </w:rPr>
          </w:pPr>
          <w:hyperlink w:anchor="_Toc435867730" w:history="1">
            <w:r w:rsidRPr="00834339">
              <w:rPr>
                <w:rStyle w:val="Hyperlink"/>
                <w:noProof/>
              </w:rPr>
              <w:t>6</w:t>
            </w:r>
            <w:r>
              <w:rPr>
                <w:noProof/>
                <w:lang w:eastAsia="en-US"/>
              </w:rPr>
              <w:tab/>
            </w:r>
            <w:r w:rsidRPr="00834339">
              <w:rPr>
                <w:rStyle w:val="Hyperlink"/>
                <w:noProof/>
              </w:rPr>
              <w:t>Cam kết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_Toc435867730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3CB" w:rsidRDefault="00A063CB" w:rsidP="00A063C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F60927" w:rsidRPr="00A063CB" w:rsidRDefault="00A063CB" w:rsidP="00A063CB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F60927" w:rsidRDefault="008E30ED">
      <w:pPr>
        <w:pStyle w:val="Heading1"/>
      </w:pPr>
      <w:bookmarkStart w:id="0" w:name="_Toc435867714"/>
      <w:r>
        <w:lastRenderedPageBreak/>
        <w:t>Giới thiệu</w:t>
      </w:r>
      <w:bookmarkEnd w:id="0"/>
    </w:p>
    <w:p w:rsidR="008E30ED" w:rsidRDefault="008E30ED" w:rsidP="008E30ED">
      <w:r>
        <w:t>Chương trình có chức năng đọc dữ liệu sinh viên từ file excel rồi phân tính và tính toán điểm của họ.</w:t>
      </w:r>
    </w:p>
    <w:p w:rsidR="00F60927" w:rsidRDefault="008E30ED" w:rsidP="008E30ED">
      <w:r>
        <w:t>Dữ liệu tính toán được lưu dưới dạng file sqlite3.</w:t>
      </w:r>
    </w:p>
    <w:p w:rsidR="008E30ED" w:rsidRPr="008E30ED" w:rsidRDefault="008E30ED" w:rsidP="006816C2">
      <w:pPr>
        <w:pStyle w:val="Heading1"/>
      </w:pPr>
      <w:bookmarkStart w:id="1" w:name="_Toc435867715"/>
      <w:r>
        <w:t>Đối tượng</w:t>
      </w:r>
      <w:bookmarkEnd w:id="1"/>
    </w:p>
    <w:p w:rsidR="006816C2" w:rsidRPr="006816C2" w:rsidRDefault="008F6A7F" w:rsidP="006816C2">
      <w:pPr>
        <w:pStyle w:val="Heading2"/>
      </w:pPr>
      <w:bookmarkStart w:id="2" w:name="_Toc435867716"/>
      <w:r>
        <w:t>FileStudent (Dữ liệu nguồn)</w:t>
      </w:r>
      <w:bookmarkEnd w:id="2"/>
    </w:p>
    <w:p w:rsidR="006816C2" w:rsidRDefault="006816C2" w:rsidP="006816C2">
      <w:pPr>
        <w:pStyle w:val="Heading3"/>
      </w:pPr>
      <w:bookmarkStart w:id="3" w:name="_Toc435867717"/>
      <w:r>
        <w:t>Miêu tả</w:t>
      </w:r>
      <w:bookmarkEnd w:id="3"/>
    </w:p>
    <w:p w:rsidR="006816C2" w:rsidRDefault="006816C2" w:rsidP="006816C2">
      <w:pPr>
        <w:ind w:left="708"/>
      </w:pPr>
      <w:r>
        <w:t>Quản lý dữ liệu của thí sinh</w:t>
      </w:r>
    </w:p>
    <w:p w:rsidR="006816C2" w:rsidRDefault="006816C2" w:rsidP="006816C2">
      <w:pPr>
        <w:pStyle w:val="Heading3"/>
      </w:pPr>
      <w:bookmarkStart w:id="4" w:name="_Toc435867718"/>
      <w:r>
        <w:t>Public</w:t>
      </w:r>
      <w:bookmarkEnd w:id="4"/>
    </w:p>
    <w:p w:rsidR="006816C2" w:rsidRDefault="006816C2" w:rsidP="006816C2">
      <w:pPr>
        <w:pStyle w:val="ListParagraph"/>
        <w:numPr>
          <w:ilvl w:val="0"/>
          <w:numId w:val="15"/>
        </w:numPr>
      </w:pPr>
      <w:r>
        <w:t>Method:</w:t>
      </w:r>
    </w:p>
    <w:p w:rsidR="00DE231E" w:rsidRDefault="00DE231E" w:rsidP="00DE231E">
      <w:pPr>
        <w:pStyle w:val="ListParagraph"/>
      </w:pPr>
      <w:r>
        <w:t>C</w:t>
      </w:r>
      <w:r w:rsidRPr="00DE231E">
        <w:t>onstructor</w:t>
      </w:r>
      <w:r>
        <w:t>:</w:t>
      </w:r>
    </w:p>
    <w:p w:rsidR="00DE231E" w:rsidRPr="00DE231E" w:rsidRDefault="00DE231E" w:rsidP="00DE231E">
      <w:pPr>
        <w:pStyle w:val="ListParagraph"/>
      </w:pPr>
      <w:r>
        <w:tab/>
        <w:t xml:space="preserve">Mở file </w:t>
      </w:r>
      <w:r w:rsidRPr="008F6A7F">
        <w:t>csdl-bk.csv</w:t>
      </w:r>
      <w:r>
        <w:t xml:space="preserve"> và </w:t>
      </w:r>
      <w:r w:rsidRPr="008F6A7F">
        <w:t>dangkynv-bk.csv</w:t>
      </w:r>
      <w:r>
        <w:t>.</w:t>
      </w:r>
    </w:p>
    <w:p w:rsidR="006816C2" w:rsidRDefault="008F6A7F" w:rsidP="006816C2">
      <w:pPr>
        <w:pStyle w:val="ListParagraph"/>
      </w:pPr>
      <w:r>
        <w:t xml:space="preserve">String </w:t>
      </w:r>
      <w:r w:rsidR="006816C2">
        <w:t>GetLine</w:t>
      </w:r>
      <w:r>
        <w:t>()</w:t>
      </w:r>
      <w:r w:rsidR="006816C2">
        <w:t>:</w:t>
      </w:r>
    </w:p>
    <w:p w:rsidR="006816C2" w:rsidRDefault="006816C2" w:rsidP="006816C2">
      <w:pPr>
        <w:pStyle w:val="ListParagraph"/>
      </w:pPr>
      <w:r>
        <w:tab/>
        <w:t xml:space="preserve">Đọc một dòng của cả 2 file </w:t>
      </w:r>
      <w:r w:rsidR="008F6A7F" w:rsidRPr="008F6A7F">
        <w:t>csdl-bk.csv</w:t>
      </w:r>
      <w:r w:rsidR="008F6A7F">
        <w:t xml:space="preserve"> và </w:t>
      </w:r>
      <w:r w:rsidR="008F6A7F" w:rsidRPr="008F6A7F">
        <w:t>dangkynv-bk.csv</w:t>
      </w:r>
      <w:r w:rsidR="008F6A7F">
        <w:t xml:space="preserve"> rồi ghép lại</w:t>
      </w:r>
      <w:r w:rsidR="00DE231E">
        <w:t>.</w:t>
      </w:r>
    </w:p>
    <w:p w:rsidR="008F6A7F" w:rsidRDefault="008F6A7F" w:rsidP="006816C2">
      <w:pPr>
        <w:pStyle w:val="ListParagraph"/>
      </w:pPr>
      <w:r>
        <w:t xml:space="preserve">Student  </w:t>
      </w:r>
      <w:r w:rsidRPr="008F6A7F">
        <w:t>GetLineToStudent()</w:t>
      </w:r>
      <w:r>
        <w:t>:</w:t>
      </w:r>
    </w:p>
    <w:p w:rsidR="008F6A7F" w:rsidRPr="006816C2" w:rsidRDefault="008F6A7F" w:rsidP="008F6A7F">
      <w:pPr>
        <w:pStyle w:val="ListParagraph"/>
      </w:pPr>
      <w:r>
        <w:tab/>
        <w:t xml:space="preserve">Đọc một dòng của cả 2 file </w:t>
      </w:r>
      <w:r w:rsidRPr="008F6A7F">
        <w:t>csdl-bk.csv</w:t>
      </w:r>
      <w:r>
        <w:t xml:space="preserve"> và </w:t>
      </w:r>
      <w:r w:rsidRPr="008F6A7F">
        <w:t>dangkynv-bk.csv</w:t>
      </w:r>
      <w:r>
        <w:t xml:space="preserve"> rồi đưa về đối tượng thí sinh.</w:t>
      </w:r>
    </w:p>
    <w:p w:rsidR="008F6A7F" w:rsidRDefault="008F6A7F">
      <w:pPr>
        <w:pStyle w:val="Heading3"/>
      </w:pPr>
      <w:bookmarkStart w:id="5" w:name="_Toc435867719"/>
      <w:r>
        <w:t>Private</w:t>
      </w:r>
      <w:bookmarkEnd w:id="5"/>
    </w:p>
    <w:p w:rsidR="008F6A7F" w:rsidRDefault="008F6A7F" w:rsidP="008F6A7F">
      <w:pPr>
        <w:pStyle w:val="ListParagraph"/>
        <w:numPr>
          <w:ilvl w:val="0"/>
          <w:numId w:val="15"/>
        </w:numPr>
      </w:pPr>
      <w:r>
        <w:t>Method:</w:t>
      </w:r>
    </w:p>
    <w:p w:rsidR="008F6A7F" w:rsidRDefault="003520E5" w:rsidP="008F6A7F">
      <w:pPr>
        <w:pStyle w:val="ListParagraph"/>
      </w:pPr>
      <w:r>
        <w:t>m</w:t>
      </w:r>
      <w:r w:rsidR="008F6A7F">
        <w:t xml:space="preserve">ap&lt;string,string&gt; </w:t>
      </w:r>
      <w:r w:rsidR="008F6A7F" w:rsidRPr="008F6A7F">
        <w:t>StudentVectorToMap(vector&lt;string&gt; v)</w:t>
      </w:r>
      <w:r>
        <w:t>:</w:t>
      </w:r>
    </w:p>
    <w:p w:rsidR="003520E5" w:rsidRDefault="003520E5" w:rsidP="008F6A7F">
      <w:pPr>
        <w:pStyle w:val="ListParagraph"/>
      </w:pPr>
      <w:r>
        <w:tab/>
        <w:t>Lấy dữ liệu thô từ mảng - ứng với các cột của file exel rồi chuyển sang dạng map vớ</w:t>
      </w:r>
      <w:r w:rsidR="00DE231E">
        <w:t xml:space="preserve">i key </w:t>
      </w:r>
      <w:r>
        <w:t>là thuộc tính “key” ứng với dữ liệu ở mảng.</w:t>
      </w:r>
    </w:p>
    <w:p w:rsidR="003520E5" w:rsidRDefault="003520E5" w:rsidP="003520E5">
      <w:pPr>
        <w:pStyle w:val="ListParagraph"/>
        <w:numPr>
          <w:ilvl w:val="0"/>
          <w:numId w:val="15"/>
        </w:numPr>
      </w:pPr>
      <w:r>
        <w:t>A</w:t>
      </w:r>
      <w:r w:rsidRPr="003520E5">
        <w:t>ttribute</w:t>
      </w:r>
      <w:r>
        <w:t>:</w:t>
      </w:r>
    </w:p>
    <w:p w:rsidR="003520E5" w:rsidRDefault="003520E5" w:rsidP="003520E5">
      <w:pPr>
        <w:pStyle w:val="ListParagraph"/>
      </w:pPr>
      <w:r w:rsidRPr="003520E5">
        <w:t>vector&lt;string&gt; key</w:t>
      </w:r>
      <w:r>
        <w:t>:</w:t>
      </w:r>
    </w:p>
    <w:p w:rsidR="003520E5" w:rsidRDefault="003520E5" w:rsidP="003520E5">
      <w:pPr>
        <w:pStyle w:val="ListParagraph"/>
      </w:pPr>
      <w:r>
        <w:tab/>
        <w:t>Chứa tiêu đề của các cột trong exel.</w:t>
      </w:r>
    </w:p>
    <w:p w:rsidR="003520E5" w:rsidRPr="008F6A7F" w:rsidRDefault="003520E5" w:rsidP="003520E5">
      <w:pPr>
        <w:pStyle w:val="ListParagraph"/>
      </w:pPr>
      <w:r>
        <w:tab/>
      </w:r>
    </w:p>
    <w:p w:rsidR="003520E5" w:rsidRPr="003520E5" w:rsidRDefault="003520E5" w:rsidP="003520E5">
      <w:pPr>
        <w:pStyle w:val="Heading2"/>
      </w:pPr>
      <w:bookmarkStart w:id="6" w:name="_Toc435867720"/>
      <w:r>
        <w:t>Student (Thí sinh)</w:t>
      </w:r>
      <w:bookmarkEnd w:id="6"/>
    </w:p>
    <w:p w:rsidR="003520E5" w:rsidRDefault="003520E5" w:rsidP="003520E5">
      <w:pPr>
        <w:pStyle w:val="Heading3"/>
      </w:pPr>
      <w:bookmarkStart w:id="7" w:name="_Toc435867721"/>
      <w:r>
        <w:t>Description</w:t>
      </w:r>
      <w:bookmarkEnd w:id="7"/>
    </w:p>
    <w:p w:rsidR="003520E5" w:rsidRPr="003520E5" w:rsidRDefault="003520E5" w:rsidP="003520E5">
      <w:pPr>
        <w:ind w:left="708"/>
      </w:pPr>
      <w:r>
        <w:t>Chỉ có các t</w:t>
      </w:r>
      <w:bookmarkStart w:id="8" w:name="_GoBack"/>
      <w:bookmarkEnd w:id="8"/>
      <w:r>
        <w:t>huộc tính cở bản nhất để tính điểm được cho thí sinh.</w:t>
      </w:r>
    </w:p>
    <w:p w:rsidR="003520E5" w:rsidRDefault="003520E5">
      <w:pPr>
        <w:pStyle w:val="Heading3"/>
      </w:pPr>
      <w:bookmarkStart w:id="9" w:name="_Toc435867722"/>
      <w:r>
        <w:t>Public</w:t>
      </w:r>
      <w:bookmarkEnd w:id="9"/>
    </w:p>
    <w:p w:rsidR="003520E5" w:rsidRDefault="003520E5" w:rsidP="003520E5">
      <w:pPr>
        <w:pStyle w:val="ListParagraph"/>
        <w:numPr>
          <w:ilvl w:val="0"/>
          <w:numId w:val="15"/>
        </w:numPr>
      </w:pPr>
      <w:r>
        <w:t>Method:</w:t>
      </w:r>
    </w:p>
    <w:p w:rsidR="00DE231E" w:rsidRDefault="00DE231E" w:rsidP="00DE231E">
      <w:pPr>
        <w:pStyle w:val="ListParagraph"/>
      </w:pPr>
      <w:r>
        <w:t>Constructor: Xác định các giá trị cộng thêm cho các ưu tiên tương ứng</w:t>
      </w:r>
    </w:p>
    <w:p w:rsidR="003520E5" w:rsidRDefault="003520E5" w:rsidP="003520E5">
      <w:pPr>
        <w:pStyle w:val="ListParagraph"/>
      </w:pPr>
      <w:r w:rsidRPr="003520E5">
        <w:t>void UpdateProfile(map&lt;string,string&gt; p)</w:t>
      </w:r>
      <w:r>
        <w:t>:</w:t>
      </w:r>
    </w:p>
    <w:p w:rsidR="003520E5" w:rsidRDefault="003520E5" w:rsidP="003520E5">
      <w:pPr>
        <w:pStyle w:val="ListParagraph"/>
      </w:pPr>
      <w:r>
        <w:tab/>
      </w:r>
      <w:r w:rsidR="00727996">
        <w:t>Cập nhật số báo danh, họ tên, ngày sinh, khu vực, dân tộc, đối tượng</w:t>
      </w:r>
    </w:p>
    <w:p w:rsidR="00727996" w:rsidRDefault="00727996" w:rsidP="00727996">
      <w:pPr>
        <w:ind w:firstLine="708"/>
      </w:pPr>
      <w:r w:rsidRPr="00727996">
        <w:t>void UpdateSubjectScore(map&lt;string, double&gt; s)</w:t>
      </w:r>
    </w:p>
    <w:p w:rsidR="00727996" w:rsidRDefault="00727996" w:rsidP="00727996">
      <w:pPr>
        <w:pStyle w:val="ListParagraph"/>
      </w:pPr>
      <w:r w:rsidRPr="00727996">
        <w:lastRenderedPageBreak/>
        <w:t>void UpdateAspirat</w:t>
      </w:r>
      <w:r>
        <w:t>ion(string nv,vector&lt;string&gt; s)</w:t>
      </w:r>
    </w:p>
    <w:p w:rsidR="00727996" w:rsidRDefault="00727996" w:rsidP="00727996">
      <w:pPr>
        <w:pStyle w:val="ListParagraph"/>
      </w:pPr>
      <w:r>
        <w:t>double ExamScore(string nv):</w:t>
      </w:r>
    </w:p>
    <w:p w:rsidR="00727996" w:rsidRDefault="00727996" w:rsidP="00727996">
      <w:pPr>
        <w:pStyle w:val="ListParagraph"/>
      </w:pPr>
      <w:r>
        <w:tab/>
        <w:t>Trả ra điểm thi đã tính trung bình theo chỉ số nhưng chưa tính điểm cộng ưu tiên.</w:t>
      </w:r>
    </w:p>
    <w:p w:rsidR="00727996" w:rsidRDefault="00727996" w:rsidP="00727996">
      <w:pPr>
        <w:pStyle w:val="ListParagraph"/>
      </w:pPr>
      <w:r>
        <w:t>double PriorityScore():</w:t>
      </w:r>
    </w:p>
    <w:p w:rsidR="00727996" w:rsidRDefault="00727996" w:rsidP="00727996">
      <w:pPr>
        <w:pStyle w:val="ListParagraph"/>
      </w:pPr>
      <w:r>
        <w:tab/>
        <w:t>Trả ra điểm cộng ưu tiên.</w:t>
      </w:r>
    </w:p>
    <w:p w:rsidR="00727996" w:rsidRDefault="00727996" w:rsidP="00727996">
      <w:pPr>
        <w:pStyle w:val="ListParagraph"/>
      </w:pPr>
      <w:r>
        <w:t>string Identity():</w:t>
      </w:r>
    </w:p>
    <w:p w:rsidR="00727996" w:rsidRDefault="00727996" w:rsidP="00727996">
      <w:pPr>
        <w:pStyle w:val="ListParagraph"/>
      </w:pPr>
      <w:r>
        <w:tab/>
        <w:t>SBD</w:t>
      </w:r>
    </w:p>
    <w:p w:rsidR="00727996" w:rsidRDefault="00727996" w:rsidP="00727996">
      <w:pPr>
        <w:pStyle w:val="ListParagraph"/>
      </w:pPr>
      <w:r>
        <w:t>string Name():</w:t>
      </w:r>
    </w:p>
    <w:p w:rsidR="00727996" w:rsidRDefault="00727996" w:rsidP="00727996">
      <w:pPr>
        <w:pStyle w:val="ListParagraph"/>
      </w:pPr>
      <w:r>
        <w:t>string DepartmentOfAspiration(string nv):</w:t>
      </w:r>
    </w:p>
    <w:p w:rsidR="00727996" w:rsidRDefault="00727996" w:rsidP="00727996">
      <w:pPr>
        <w:pStyle w:val="ListParagraph"/>
      </w:pPr>
      <w:r>
        <w:tab/>
        <w:t>Trả ra ký hiệu ngành của nguyện vọng.</w:t>
      </w:r>
    </w:p>
    <w:p w:rsidR="00727996" w:rsidRDefault="00727996" w:rsidP="00727996">
      <w:pPr>
        <w:pStyle w:val="ListParagraph"/>
      </w:pPr>
      <w:r>
        <w:t>int NumberOfAspirations(string nv):</w:t>
      </w:r>
    </w:p>
    <w:p w:rsidR="00727996" w:rsidRDefault="00727996" w:rsidP="00727996">
      <w:pPr>
        <w:pStyle w:val="ListParagraph"/>
      </w:pPr>
      <w:r>
        <w:tab/>
        <w:t>Trả ra số thứ tự của nguyện vọng. Ví dụ: NV1 -&gt; 1</w:t>
      </w:r>
    </w:p>
    <w:p w:rsidR="00727996" w:rsidRDefault="00727996" w:rsidP="00727996">
      <w:pPr>
        <w:pStyle w:val="ListParagraph"/>
      </w:pPr>
      <w:r>
        <w:t>vector&lt;string&gt; Aspirations():</w:t>
      </w:r>
    </w:p>
    <w:p w:rsidR="005E7A51" w:rsidRPr="003520E5" w:rsidRDefault="00727996" w:rsidP="005E7A51">
      <w:pPr>
        <w:pStyle w:val="ListParagraph"/>
      </w:pPr>
      <w:r>
        <w:tab/>
        <w:t>Chỉ chứa những nguyện vọng mà thí sinh đã đăng ký</w:t>
      </w:r>
    </w:p>
    <w:p w:rsidR="005E7A51" w:rsidRDefault="005E7A51">
      <w:pPr>
        <w:pStyle w:val="Heading3"/>
      </w:pPr>
      <w:bookmarkStart w:id="10" w:name="_Toc435867723"/>
      <w:r>
        <w:t>Private</w:t>
      </w:r>
      <w:bookmarkEnd w:id="10"/>
    </w:p>
    <w:p w:rsidR="005E7A51" w:rsidRDefault="00D00DC0" w:rsidP="005E7A51">
      <w:pPr>
        <w:pStyle w:val="ListParagraph"/>
        <w:numPr>
          <w:ilvl w:val="0"/>
          <w:numId w:val="15"/>
        </w:numPr>
      </w:pPr>
      <w:r>
        <w:t>Attribute</w:t>
      </w:r>
      <w:r w:rsidR="005E7A51">
        <w:t>:</w:t>
      </w:r>
    </w:p>
    <w:p w:rsidR="0097045B" w:rsidRDefault="0097045B" w:rsidP="0097045B">
      <w:pPr>
        <w:pStyle w:val="ListParagraph"/>
      </w:pPr>
      <w:r>
        <w:t>map&lt;string, string&gt; profiles.</w:t>
      </w:r>
    </w:p>
    <w:p w:rsidR="005E7A51" w:rsidRDefault="0097045B" w:rsidP="0097045B">
      <w:pPr>
        <w:pStyle w:val="ListParagraph"/>
      </w:pPr>
      <w:r>
        <w:t>ma</w:t>
      </w:r>
      <w:r>
        <w:t>p&lt;string, double&gt; subjectScores.</w:t>
      </w:r>
    </w:p>
    <w:p w:rsidR="0097045B" w:rsidRDefault="0097045B" w:rsidP="0097045B">
      <w:pPr>
        <w:pStyle w:val="ListParagraph"/>
      </w:pPr>
      <w:r>
        <w:t xml:space="preserve">struct aspiration {string department; </w:t>
      </w:r>
      <w:r>
        <w:t>vector&lt;string&gt; combination;</w:t>
      </w:r>
      <w:r>
        <w:t>}</w:t>
      </w:r>
    </w:p>
    <w:p w:rsidR="00DE231E" w:rsidRDefault="00DE231E" w:rsidP="0097045B">
      <w:pPr>
        <w:pStyle w:val="ListParagraph"/>
      </w:pPr>
      <w:r>
        <w:tab/>
        <w:t>Nằm trong aspirations.</w:t>
      </w:r>
    </w:p>
    <w:p w:rsidR="0097045B" w:rsidRDefault="0097045B" w:rsidP="0097045B">
      <w:pPr>
        <w:pStyle w:val="ListParagraph"/>
      </w:pPr>
      <w:r>
        <w:t>map</w:t>
      </w:r>
      <w:r>
        <w:t>&lt;string,aspiration&gt; aspirations.</w:t>
      </w:r>
    </w:p>
    <w:p w:rsidR="0097045B" w:rsidRDefault="0097045B" w:rsidP="0097045B">
      <w:pPr>
        <w:pStyle w:val="ListParagraph"/>
      </w:pPr>
      <w:r>
        <w:t>map&lt;</w:t>
      </w:r>
      <w:r>
        <w:t>string, double&gt;priorityDistrict.</w:t>
      </w:r>
    </w:p>
    <w:p w:rsidR="00DE231E" w:rsidRDefault="00DE231E" w:rsidP="0097045B">
      <w:pPr>
        <w:pStyle w:val="ListParagraph"/>
      </w:pPr>
      <w:r>
        <w:tab/>
        <w:t>Điểm cộng khu vực.</w:t>
      </w:r>
    </w:p>
    <w:p w:rsidR="0097045B" w:rsidRDefault="0097045B" w:rsidP="0097045B">
      <w:pPr>
        <w:pStyle w:val="ListParagraph"/>
      </w:pPr>
      <w:r>
        <w:t>map&lt;string, dou</w:t>
      </w:r>
      <w:r>
        <w:t>ble&gt;priorityEthnic.</w:t>
      </w:r>
    </w:p>
    <w:p w:rsidR="00DE231E" w:rsidRDefault="00DE231E" w:rsidP="0097045B">
      <w:pPr>
        <w:pStyle w:val="ListParagraph"/>
      </w:pPr>
      <w:r>
        <w:tab/>
        <w:t>Điểm cộng dân tộc.</w:t>
      </w:r>
    </w:p>
    <w:p w:rsidR="0097045B" w:rsidRPr="005E7A51" w:rsidRDefault="0097045B" w:rsidP="0097045B">
      <w:pPr>
        <w:pStyle w:val="ListParagraph"/>
      </w:pPr>
      <w:r>
        <w:t>map&lt;string, int&gt;numOfAspiration.</w:t>
      </w:r>
    </w:p>
    <w:p w:rsidR="0097045B" w:rsidRDefault="0097045B">
      <w:pPr>
        <w:pStyle w:val="Heading2"/>
      </w:pPr>
      <w:bookmarkStart w:id="11" w:name="_Toc435867724"/>
      <w:r>
        <w:t>MyLocalData (database)</w:t>
      </w:r>
      <w:bookmarkEnd w:id="11"/>
    </w:p>
    <w:p w:rsidR="0097045B" w:rsidRDefault="0097045B" w:rsidP="0097045B">
      <w:pPr>
        <w:pStyle w:val="Heading3"/>
      </w:pPr>
      <w:bookmarkStart w:id="12" w:name="_Toc435867725"/>
      <w:r>
        <w:t>Description</w:t>
      </w:r>
      <w:bookmarkEnd w:id="12"/>
    </w:p>
    <w:p w:rsidR="0097045B" w:rsidRPr="0097045B" w:rsidRDefault="0097045B" w:rsidP="0097045B">
      <w:pPr>
        <w:ind w:left="708"/>
      </w:pPr>
      <w:r>
        <w:t>Lưu thông tin thí sinh gồm số báo danh, ký hiệu ngành ứng với số của nguyện vọng và điểm</w:t>
      </w:r>
    </w:p>
    <w:p w:rsidR="0097045B" w:rsidRDefault="0097045B">
      <w:pPr>
        <w:pStyle w:val="Heading3"/>
      </w:pPr>
      <w:bookmarkStart w:id="13" w:name="_Toc435867726"/>
      <w:r>
        <w:t>Public</w:t>
      </w:r>
      <w:bookmarkEnd w:id="13"/>
    </w:p>
    <w:p w:rsidR="0097045B" w:rsidRDefault="00D00DC0" w:rsidP="00D00DC0">
      <w:pPr>
        <w:pStyle w:val="ListParagraph"/>
        <w:numPr>
          <w:ilvl w:val="0"/>
          <w:numId w:val="15"/>
        </w:numPr>
      </w:pPr>
      <w:r>
        <w:t>Method:</w:t>
      </w:r>
    </w:p>
    <w:p w:rsidR="00D00DC0" w:rsidRDefault="00D00DC0" w:rsidP="00D00DC0">
      <w:pPr>
        <w:pStyle w:val="ListParagraph"/>
      </w:pPr>
      <w:r>
        <w:t>Constructor:</w:t>
      </w:r>
    </w:p>
    <w:p w:rsidR="00D00DC0" w:rsidRDefault="00D00DC0" w:rsidP="00D00DC0">
      <w:pPr>
        <w:pStyle w:val="ListParagraph"/>
      </w:pPr>
      <w:r>
        <w:tab/>
        <w:t>Mở database, đập bảng rồi tạo lại bảng</w:t>
      </w:r>
    </w:p>
    <w:p w:rsidR="00D00DC0" w:rsidRDefault="00D00DC0" w:rsidP="00D00DC0">
      <w:pPr>
        <w:pStyle w:val="ListParagraph"/>
      </w:pPr>
      <w:r>
        <w:t>void Close():</w:t>
      </w:r>
    </w:p>
    <w:p w:rsidR="00D00DC0" w:rsidRDefault="00D00DC0" w:rsidP="00D00DC0">
      <w:pPr>
        <w:pStyle w:val="ListParagraph"/>
      </w:pPr>
      <w:r>
        <w:tab/>
        <w:t>Đóng database</w:t>
      </w:r>
    </w:p>
    <w:p w:rsidR="00D00DC0" w:rsidRDefault="00D00DC0" w:rsidP="00D00DC0">
      <w:pPr>
        <w:pStyle w:val="ListParagraph"/>
      </w:pPr>
      <w:r w:rsidRPr="00D00DC0">
        <w:t>bool InsertOneRecord(string sbd,</w:t>
      </w:r>
      <w:r>
        <w:t xml:space="preserve"> int nvso, string nv, double d).</w:t>
      </w:r>
    </w:p>
    <w:p w:rsidR="00D00DC0" w:rsidRDefault="00D00DC0" w:rsidP="00D00DC0">
      <w:pPr>
        <w:pStyle w:val="ListParagraph"/>
      </w:pPr>
      <w:r w:rsidRPr="00D00DC0">
        <w:t>void InsertOneRecordToQuery(string sbd,</w:t>
      </w:r>
      <w:r>
        <w:t xml:space="preserve"> int nvso, string nv, double d).</w:t>
      </w:r>
    </w:p>
    <w:p w:rsidR="00D00DC0" w:rsidRDefault="00D00DC0" w:rsidP="00D00DC0">
      <w:pPr>
        <w:pStyle w:val="ListParagraph"/>
      </w:pPr>
      <w:r>
        <w:t>bool Query();</w:t>
      </w:r>
    </w:p>
    <w:p w:rsidR="00D00DC0" w:rsidRDefault="00D00DC0" w:rsidP="00D00DC0">
      <w:pPr>
        <w:pStyle w:val="ListParagraph"/>
      </w:pPr>
      <w:r>
        <w:tab/>
        <w:t>Thực hiện query.</w:t>
      </w:r>
    </w:p>
    <w:p w:rsidR="00D00DC0" w:rsidRDefault="00D00DC0" w:rsidP="00D00DC0">
      <w:pPr>
        <w:pStyle w:val="ListParagraph"/>
        <w:numPr>
          <w:ilvl w:val="0"/>
          <w:numId w:val="15"/>
        </w:numPr>
      </w:pPr>
      <w:r>
        <w:t>Attribute:</w:t>
      </w:r>
    </w:p>
    <w:p w:rsidR="00D00DC0" w:rsidRPr="0097045B" w:rsidRDefault="00D00DC0" w:rsidP="00D00DC0">
      <w:pPr>
        <w:pStyle w:val="ListParagraph"/>
      </w:pPr>
      <w:r>
        <w:t>string QuerySQL.</w:t>
      </w:r>
    </w:p>
    <w:p w:rsidR="00D00DC0" w:rsidRDefault="00D00DC0">
      <w:pPr>
        <w:pStyle w:val="Heading3"/>
      </w:pPr>
      <w:bookmarkStart w:id="14" w:name="_Toc435867727"/>
      <w:r>
        <w:lastRenderedPageBreak/>
        <w:t>Private</w:t>
      </w:r>
      <w:bookmarkEnd w:id="14"/>
    </w:p>
    <w:p w:rsidR="00D00DC0" w:rsidRDefault="00D00DC0" w:rsidP="00D00DC0">
      <w:pPr>
        <w:pStyle w:val="ListParagraph"/>
        <w:numPr>
          <w:ilvl w:val="0"/>
          <w:numId w:val="15"/>
        </w:numPr>
      </w:pPr>
      <w:r>
        <w:t>Attribute:</w:t>
      </w:r>
    </w:p>
    <w:p w:rsidR="00D00DC0" w:rsidRDefault="00D00DC0" w:rsidP="00D00DC0">
      <w:pPr>
        <w:pStyle w:val="ListParagraph"/>
      </w:pPr>
      <w:r>
        <w:t>sqlite3 *dbfile;</w:t>
      </w:r>
    </w:p>
    <w:p w:rsidR="00D00DC0" w:rsidRDefault="00D00DC0" w:rsidP="00D00DC0">
      <w:pPr>
        <w:pStyle w:val="ListParagraph"/>
      </w:pPr>
      <w:r>
        <w:t>bool isOpenDB = false;</w:t>
      </w:r>
    </w:p>
    <w:p w:rsidR="00D00DC0" w:rsidRDefault="00D00DC0" w:rsidP="00D00DC0">
      <w:pPr>
        <w:pStyle w:val="ListParagraph"/>
        <w:numPr>
          <w:ilvl w:val="0"/>
          <w:numId w:val="15"/>
        </w:numPr>
      </w:pPr>
      <w:r>
        <w:t>Method:</w:t>
      </w:r>
    </w:p>
    <w:p w:rsidR="00D00DC0" w:rsidRPr="00D00DC0" w:rsidRDefault="00D00DC0" w:rsidP="00D00DC0">
      <w:pPr>
        <w:pStyle w:val="ListParagraph"/>
      </w:pPr>
      <w:r>
        <w:t>bool connect();</w:t>
      </w:r>
    </w:p>
    <w:p w:rsidR="00D00DC0" w:rsidRDefault="00D00DC0">
      <w:pPr>
        <w:pStyle w:val="Heading1"/>
      </w:pPr>
      <w:bookmarkStart w:id="15" w:name="_Toc435867728"/>
      <w:r>
        <w:t>Thuật toán</w:t>
      </w:r>
      <w:bookmarkEnd w:id="15"/>
    </w:p>
    <w:p w:rsidR="00D00DC0" w:rsidRPr="00D00DC0" w:rsidRDefault="00A063CB" w:rsidP="00D00DC0">
      <w:r>
        <w:rPr>
          <w:noProof/>
          <w:lang w:eastAsia="en-US"/>
        </w:rPr>
        <w:drawing>
          <wp:inline distT="0" distB="0" distL="0" distR="0" wp14:anchorId="4A2B6553" wp14:editId="7DDAF3CB">
            <wp:extent cx="5811061" cy="362953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od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CB" w:rsidRDefault="00A063CB" w:rsidP="00A063CB">
      <w:pPr>
        <w:pStyle w:val="Heading1"/>
      </w:pPr>
      <w:bookmarkStart w:id="16" w:name="_Toc435867729"/>
      <w:r>
        <w:t>Thư viện mã nguồn mở</w:t>
      </w:r>
      <w:bookmarkEnd w:id="16"/>
    </w:p>
    <w:p w:rsidR="00D811C1" w:rsidRDefault="00D811C1" w:rsidP="00D811C1">
      <w:pPr>
        <w:pStyle w:val="ListParagraph"/>
        <w:numPr>
          <w:ilvl w:val="0"/>
          <w:numId w:val="16"/>
        </w:numPr>
      </w:pPr>
      <w:r>
        <w:t>Boost</w:t>
      </w:r>
    </w:p>
    <w:p w:rsidR="00D811C1" w:rsidRDefault="00D811C1" w:rsidP="00D811C1">
      <w:pPr>
        <w:pStyle w:val="ListParagraph"/>
        <w:numPr>
          <w:ilvl w:val="0"/>
          <w:numId w:val="15"/>
        </w:numPr>
      </w:pPr>
      <w:r w:rsidRPr="00D811C1">
        <w:t>http://www.boost.org/</w:t>
      </w:r>
    </w:p>
    <w:p w:rsidR="00D811C1" w:rsidRDefault="00D811C1" w:rsidP="00D811C1">
      <w:pPr>
        <w:pStyle w:val="ListParagraph"/>
        <w:numPr>
          <w:ilvl w:val="0"/>
          <w:numId w:val="16"/>
        </w:numPr>
      </w:pPr>
      <w:r>
        <w:t>Sqlite3</w:t>
      </w:r>
    </w:p>
    <w:p w:rsidR="00D811C1" w:rsidRPr="00D811C1" w:rsidRDefault="00D811C1" w:rsidP="00D811C1">
      <w:pPr>
        <w:pStyle w:val="ListParagraph"/>
        <w:numPr>
          <w:ilvl w:val="0"/>
          <w:numId w:val="15"/>
        </w:numPr>
      </w:pPr>
      <w:r w:rsidRPr="00D811C1">
        <w:t>https://www.sqlite.org/</w:t>
      </w:r>
    </w:p>
    <w:p w:rsidR="00A063CB" w:rsidRDefault="00A063CB">
      <w:pPr>
        <w:pStyle w:val="Heading1"/>
      </w:pPr>
      <w:bookmarkStart w:id="17" w:name="_Toc435867730"/>
      <w:r>
        <w:t>Cam kết</w:t>
      </w:r>
      <w:bookmarkEnd w:id="17"/>
    </w:p>
    <w:p w:rsidR="00A063CB" w:rsidRPr="00A063CB" w:rsidRDefault="00A063CB" w:rsidP="00A063CB">
      <w:r w:rsidRPr="00A063CB">
        <w:t>Tôi cam kết chương trình, kết quả chạy chương trình và báo cáo này do mình tự làm, không sao chép của bất cứ ai.</w:t>
      </w:r>
    </w:p>
    <w:sectPr w:rsidR="00A063CB" w:rsidRPr="00A063CB" w:rsidSect="00BB2D05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64965D9"/>
    <w:multiLevelType w:val="hybridMultilevel"/>
    <w:tmpl w:val="CA048730"/>
    <w:lvl w:ilvl="0" w:tplc="799E2C6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4037C"/>
    <w:multiLevelType w:val="hybridMultilevel"/>
    <w:tmpl w:val="51906534"/>
    <w:lvl w:ilvl="0" w:tplc="F53C969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D19BD"/>
    <w:multiLevelType w:val="hybridMultilevel"/>
    <w:tmpl w:val="BFCEE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428A6"/>
    <w:multiLevelType w:val="hybridMultilevel"/>
    <w:tmpl w:val="7E223C50"/>
    <w:lvl w:ilvl="0" w:tplc="8136668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4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D05"/>
    <w:rsid w:val="003520E5"/>
    <w:rsid w:val="005E7A51"/>
    <w:rsid w:val="006816C2"/>
    <w:rsid w:val="00727996"/>
    <w:rsid w:val="008E30ED"/>
    <w:rsid w:val="008F6A7F"/>
    <w:rsid w:val="0097045B"/>
    <w:rsid w:val="00A063CB"/>
    <w:rsid w:val="00BB2D05"/>
    <w:rsid w:val="00D00DC0"/>
    <w:rsid w:val="00D811C1"/>
    <w:rsid w:val="00DE231E"/>
    <w:rsid w:val="00F6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BC07"/>
  <w15:chartTrackingRefBased/>
  <w15:docId w15:val="{02B20424-8EF9-4C37-B316-E22508FF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BB2D05"/>
  </w:style>
  <w:style w:type="paragraph" w:styleId="TOC1">
    <w:name w:val="toc 1"/>
    <w:basedOn w:val="Normal"/>
    <w:next w:val="Normal"/>
    <w:autoRedefine/>
    <w:uiPriority w:val="39"/>
    <w:unhideWhenUsed/>
    <w:rsid w:val="00A063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63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063C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063CB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gonta%20Shika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8EA"/>
    <w:rsid w:val="00083923"/>
    <w:rsid w:val="0042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CBC0FDA3BA4F9AB3B17474EC2A480A">
    <w:name w:val="69CBC0FDA3BA4F9AB3B17474EC2A480A"/>
    <w:rsid w:val="004208EA"/>
  </w:style>
  <w:style w:type="paragraph" w:customStyle="1" w:styleId="4EC1C2E999D1495C97BAD87A3F4D2794">
    <w:name w:val="4EC1C2E999D1495C97BAD87A3F4D2794"/>
    <w:rsid w:val="004208EA"/>
  </w:style>
  <w:style w:type="paragraph" w:customStyle="1" w:styleId="DBD16A4181AC420A9E3281A05BDD19F4">
    <w:name w:val="DBD16A4181AC420A9E3281A05BDD19F4"/>
    <w:rsid w:val="004208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Kiểm tra giữa kỳ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FD71AB-44B5-459B-89A5-70DC056E1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151</TotalTime>
  <Pages>5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Lập Trình Hướng Đối Tượng</vt:lpstr>
    </vt:vector>
  </TitlesOfParts>
  <Company>20130803 – Viện Toán ứng dụng và tin học – Đại học bách khoa Hà Nội</Company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Lập Trình Hướng Đối Tượng</dc:title>
  <dc:subject>Tính điểm đầu vào Bách Khoa</dc:subject>
  <dc:creator>Dương Tuấn Đạt</dc:creator>
  <cp:keywords/>
  <cp:lastModifiedBy>Tuấn Đạt Dương</cp:lastModifiedBy>
  <cp:revision>2</cp:revision>
  <dcterms:created xsi:type="dcterms:W3CDTF">2015-11-21T01:08:00Z</dcterms:created>
  <dcterms:modified xsi:type="dcterms:W3CDTF">2015-11-21T04:14:00Z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